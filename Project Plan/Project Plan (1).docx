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156" w:rsidRPr="00646720" w:rsidRDefault="00757E47">
      <w:pPr>
        <w:pStyle w:val="NoSpacing"/>
        <w:rPr>
          <w:lang w:val="en-GB"/>
        </w:rPr>
      </w:pPr>
      <w:r w:rsidRPr="00646720">
        <w:rPr>
          <w:noProof/>
          <w:lang w:val="nl-NL" w:eastAsia="nl-NL"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5ED6A950" wp14:editId="6C2A39CD">
                <wp:simplePos x="0" y="0"/>
                <wp:positionH relativeFrom="page">
                  <wp:posOffset>310515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Pentagon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:rsidR="003304A9" w:rsidRDefault="003304A9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3/</w:t>
                              </w:r>
                              <w:r w:rsidR="00A4169B"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21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/2017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reeform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reeform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Group 2" o:spid="_x0000_s1026" style="position:absolute;margin-left:24.45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">
                <v:rect id="Rectangle 2" o:spid="_x0000_s1027" style="position:absolute;width:193680;height:9125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LDdMMA&#10;AADaAAAADwAAAGRycy9kb3ducmV2LnhtbESPQWvCQBSE7wX/w/KEXkqzUaGE1FVEtFrowaY99PjI&#10;viah2bdLdk3iv+8KgsdhZr5hluvRtKKnzjeWFcySFARxaXXDlYLvr/1zBsIHZI2tZVJwIQ/r1eRh&#10;ibm2A39SX4RKRAj7HBXUIbhcSl/WZNAn1hFH79d2BkOUXSV1h0OEm1bO0/RFGmw4LtToaFtT+Vec&#10;jQJDzeHkgnvXP4vTjrO3j8o8lUo9TsfNK4hAY7iHb+2jVjCH65V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0LDdMMAAADaAAAADwAAAAAAAAAAAAAAAACYAgAAZHJzL2Rv&#10;d25yZXYueG1sUEsFBgAAAAAEAAQA9QAAAIg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3" o:spid="_x0000_s1028" type="#_x0000_t15" style="position:absolute;top:1467000;width:2194560;height:551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DocMA&#10;AADaAAAADwAAAGRycy9kb3ducmV2LnhtbESPQWvCQBSE7wX/w/KE3pqNCUiJWUUES8Feaj14fGSf&#10;SdrdtyG7jeu/7xYEj8PMfMPUm2iNmGj0vWMFiywHQdw43XOr4PS1f3kF4QOyRuOYFNzIw2Y9e6qx&#10;0u7KnzQdQysShH2FCroQhkpK33Rk0WduIE7exY0WQ5JjK/WI1wS3RhZ5vpQWe04LHQ6066j5Of5a&#10;Bd+naGN5KMw0GXo7nJft7uO2Vep5HrcrEIFieITv7XetoIT/K+k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uDocMAAADaAAAADwAAAAAAAAAAAAAAAACYAgAAZHJzL2Rv&#10;d25yZXYueG1sUEsFBgAAAAAEAAQA9QAAAIgDAAAAAA==&#10;" adj="18888" fillcolor="#5b9bd5 [3204]" stroked="f" strokeweight="1pt">
                  <v:textbox inset=",0,14.4pt,0">
                    <w:txbxContent>
                      <w:p w:rsidR="003304A9" w:rsidRDefault="003304A9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3/</w:t>
                        </w:r>
                        <w:r w:rsidR="00A4169B"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21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/2017</w:t>
                        </w:r>
                      </w:p>
                    </w:txbxContent>
                  </v:textbox>
                </v:shape>
                <v:group id="Group 4" o:spid="_x0000_s1029" style="position:absolute;left:76320;top:4210200;width:205740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0" style="position:absolute;left:95040;width:1649880;height:49104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6" o:spid="_x0000_s1031" style="position:absolute;left:360000;top:3155040;width:304200;height:1098720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YS8MA&#10;AADaAAAADwAAAGRycy9kb3ducmV2LnhtbESPQWuDQBSE74X+h+UVcqtrE5Ri3YQQSGkJEqqFXh/u&#10;q0rdt+JujP332UAgx2FmvmHyzWx6MdHoOssKXqIYBHFtdceNgu9q//wKwnlkjb1lUvBPDjbrx4cc&#10;M23P/EVT6RsRIOwyVNB6P2RSurolgy6yA3Hwfu1o0Ac5NlKPeA5w08tlHKfSYMdhocWBdi3Vf+XJ&#10;KJir4qc8YJIWw+kzWU38ftzSUqnF07x9A+Fp9vfwrf2hFaRwvRJugF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vYS8MAAADaAAAADwAAAAAAAAAAAAAAAACYAgAAZHJzL2Rv&#10;d25yZXYueG1sUEsFBgAAAAAEAAQA9QAAAIgDAAAAAA==&#10;" path="m,l39,152,84,304r38,113l122,440,76,306,39,180,6,53,,xe" fillcolor="#44546a [3215]" strokecolor="#44546a [3215]">
                      <v:path arrowok="t"/>
                    </v:shape>
                    <v:shape id="Freeform 7" o:spid="_x0000_s1032" style="position:absolute;left:680040;top:4239000;width:290160;height:67104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1WMMA&#10;AADaAAAADwAAAGRycy9kb3ducmV2LnhtbESPQWvCQBSE7wX/w/IEL0U3VWgldRPEIohQaFP1/My+&#10;JqvZtyG7avz33UKhx2FmvmEWeW8bcaXOG8cKniYJCOLSacOVgt3XejwH4QOyxsYxKbiThzwbPCww&#10;1e7Gn3QtQiUihH2KCuoQ2lRKX9Zk0U9cSxy9b9dZDFF2ldQd3iLcNnKaJM/SouG4UGNLq5rKc3Gx&#10;CsyeT++rAxbmrQgf++OBl4/bmVKjYb98BRGoD//hv/ZGK3iB3yvx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L1WMMAAADaAAAADwAAAAAAAAAAAAAAAACYAgAAZHJzL2Rv&#10;d25yZXYueG1sUEsFBgAAAAAEAAQA9QAAAIgDAAAAAA==&#10;" path="m,l8,19,37,93r30,74l116,269r-8,l60,169,30,98,1,25,,xe" fillcolor="#44546a [3215]" strokecolor="#44546a [3215]">
                      <v:path arrowok="t"/>
                    </v:shape>
                    <v:shape id="Freeform 8" o:spid="_x0000_s1033" style="position:absolute;width:349200;height:3177000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3Eo7wA&#10;AADaAAAADwAAAGRycy9kb3ducmV2LnhtbERPy6rCMBDdC/5DGMGdpoqKVKOIcOEiCFbF9dCMbbWZ&#10;lCRq/XuzEFweznu5bk0tnuR8ZVnBaJiAIM6trrhQcD79DeYgfEDWWFsmBW/ysF51O0tMtX1xRs9j&#10;KEQMYZ+igjKEJpXS5yUZ9EPbEEfuap3BEKErpHb4iuGmluMkmUmDFceGEhvalpTfjw+jIBz0uNpN&#10;H5ecJu6Q7Tf77DbTSvV77WYBIlAbfuKv+18riFvjlXg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vcSjvAAAANoAAAAPAAAAAAAAAAAAAAAAAJgCAABkcnMvZG93bnJldi54&#10;bWxQSwUGAAAAAAQABAD1AAAAgQM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reeform 9" o:spid="_x0000_s1034" style="position:absolute;left:315000;top:1022040;width:111600;height:2132280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l3sQA&#10;AADaAAAADwAAAGRycy9kb3ducmV2LnhtbESP0WrCQBRE34X+w3ILvummLUobs0oprQYRoTEfcMle&#10;k7TZu2l21ejXu4LQx2FmzjDJojeNOFLnassKnsYRCOLC6ppLBfnua/QKwnlkjY1lUnAmB4v5wyDB&#10;WNsTf9Mx86UIEHYxKqi8b2MpXVGRQTe2LXHw9rYz6IPsSqk7PAW4aeRzFE2lwZrDQoUtfVRU/GYH&#10;o2D5l/1ctrs0Xa03/fbwmfPkhVdKDR/79xkIT73/D9/bqVbwBrcr4Qb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J5d7EAAAA2gAAAA8AAAAAAAAAAAAAAAAAmAIAAGRycy9k&#10;b3ducmV2LnhtbFBLBQYAAAAABAAEAPUAAACJAw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reeform 10" o:spid="_x0000_s1035" style="position:absolute;left:349920;top:3177360;width:384120;height:1570320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fSbsQA&#10;AADbAAAADwAAAGRycy9kb3ducmV2LnhtbESPQWvCQBCF74L/YRnBm24UkZC6Si1UWrDQWovXITtm&#10;Q7OzIbuN6b93DoXeZnhv3vtmsxt8o3rqYh3YwGKegSIug625MnD+fJ7loGJCttgEJgO/FGG3HY82&#10;WNhw4w/qT6lSEsKxQAMupbbQOpaOPMZ5aIlFu4bOY5K1q7Tt8CbhvtHLLFtrjzVLg8OWnhyV36cf&#10;b2B/Dj69ua/+kDfr/P1yfNWrrDVmOhkeH0AlGtK/+e/6xQq+0MsvMoD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30m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reeform 11" o:spid="_x0000_s1036" style="position:absolute;left:755280;top:4738320;width:82080;height:171360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ppcIA&#10;AADbAAAADwAAAGRycy9kb3ducmV2LnhtbERPS2vCQBC+F/wPywje6iYRJKSuUpQSD6XYVOx1yE4e&#10;NDubZleT/vuuUOhtPr7nbHaT6cSNBtdaVhAvIxDEpdUt1wrOHy+PKQjnkTV2lknBDznYbWcPG8y0&#10;HfmdboWvRQhhl6GCxvs+k9KVDRl0S9sTB66yg0Ef4FBLPeAYwk0nkyhaS4Mth4YGe9o3VH4VV6Ng&#10;nY/erl6Tt7y89Ol3VXWH02es1GI+PT+B8DT5f/Gf+6jD/Bjuv4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N2mlwgAAANsAAAAPAAAAAAAAAAAAAAAAAJgCAABkcnMvZG93&#10;bnJldi54bWxQSwUGAAAAAAQABAD1AAAAhwMAAAAA&#10;" path="m,l33,69r-9,l12,35,,xe" fillcolor="#44546a [3215]" strokecolor="#44546a [3215]">
                      <v:path arrowok="t"/>
                    </v:shape>
                    <v:shape id="Freeform 12" o:spid="_x0000_s1037" style="position:absolute;left:338040;top:3054960;width:36720;height:231840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F7GLwA&#10;AADbAAAADwAAAGRycy9kb3ducmV2LnhtbERPvQrCMBDeBd8hnOAimtZBpBpFpIKrP4vb0ZxttbmU&#10;Jmrr0xtBcLuP7/eW69ZU4kmNKy0riCcRCOLM6pJzBefTbjwH4TyyxsoyKejIwXrV7y0x0fbFB3oe&#10;fS5CCLsEFRTe14mULivIoJvYmjhwV9sY9AE2udQNvkK4qeQ0imbSYMmhocCatgVl9+PDKNBdd0sv&#10;+JbxpU4Pp5G5m5hSpYaDdrMA4an1f/HPvddh/hS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wXsYvAAAANsAAAAPAAAAAAAAAAAAAAAAAJgCAABkcnMvZG93bnJldi54&#10;bWxQSwUGAAAAAAQABAD1AAAAgQMAAAAA&#10;" path="m,l9,37r,3l15,93,5,49,,xe" fillcolor="#44546a [3215]" strokecolor="#44546a [3215]">
                      <v:path arrowok="t"/>
                    </v:shape>
                    <v:shape id="Freeform 13" o:spid="_x0000_s1038" style="position:absolute;left:664920;top:2325960;width:984960;height:1912680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iusIA&#10;AADbAAAADwAAAGRycy9kb3ducmV2LnhtbERPTWvCQBC9C/6HZQQvoptGKDF1E0Ro8RJo0wr2NmSn&#10;SWh2NmS3Mf77bqHgbR7vc/b5ZDox0uBaywoeNhEI4srqlmsFH+/P6wSE88gaO8uk4EYO8mw+22Oq&#10;7ZXfaCx9LUIIuxQVNN73qZSuasig29ieOHBfdjDoAxxqqQe8hnDTyTiKHqXBlkNDgz0dG6q+yx+j&#10;YLq8vpSr+HM875JCxhYLLHyh1HIxHZ5AeJr8XfzvPukwfwt/v4Q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eK6wgAAANsAAAAPAAAAAAAAAAAAAAAAAJgCAABkcnMvZG93&#10;bnJldi54bWxQSwUGAAAAAAQABAD1AAAAhwM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reeform 14" o:spid="_x0000_s1039" style="position:absolute;left:664920;top:4253760;width:89640;height:48384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5Bc8EA&#10;AADbAAAADwAAAGRycy9kb3ducmV2LnhtbERPTWvCQBC9F/oflil4KbqpiEh0E6TF0h6NUuhtyI5J&#10;MDuTZrcx/fddQfA2j/c5m3x0rRqo942wgZdZAoq4FNtwZeB42E1XoHxAttgKk4E/8pBnjw8bTK1c&#10;eE9DESoVQ9inaKAOoUu19mVNDv1MOuLInaR3GCLsK217vMRw1+p5kiy1w4ZjQ40dvdZUnotfZ+C7&#10;oy/ZyTDID74vnz/l7VQsDsZMnsbtGlSgMdzFN/eHjfMXcP0lHq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OQXPBAAAA2wAAAA8AAAAAAAAAAAAAAAAAmAIAAGRycy9kb3du&#10;cmV2LnhtbFBLBQYAAAAABAAEAPUAAACGAwAAAAA=&#10;" path="m,l6,16r1,3l11,80r9,52l33,185r3,9l21,161,15,145,5,81,1,41,,xe" fillcolor="#44546a [3215]" strokecolor="#44546a [3215]">
                      <v:path arrowok="t"/>
                    </v:shape>
                    <v:shape id="Freeform 15" o:spid="_x0000_s1040" style="position:absolute;left:735480;top:4748400;width:76680;height:162000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YOCsEA&#10;AADbAAAADwAAAGRycy9kb3ducmV2LnhtbERPS2rDMBDdB3IHMYHuYjmhaY0bJZRCoQtvnPoAgzX+&#10;JNbIkeTE7emrQqG7ebzv7I+zGcSNnO8tK9gkKQji2uqeWwXV5/s6A+EDssbBMin4Ig/Hw3Kxx1zb&#10;O5d0O4VWxBD2OSroQhhzKX3dkUGf2JE4co11BkOErpXa4T2Gm0Fu0/RJGuw5NnQ40ltH9eU0GQVT&#10;+dxcq8dQOD43Rbbd0XfVT0o9rObXFxCB5vAv/nN/6Dh/B7+/x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2DgrBAAAA2wAAAA8AAAAAAAAAAAAAAAAAmAIAAGRycy9kb3du&#10;cmV2LnhtbFBLBQYAAAAABAAEAPUAAACGAwAAAAA=&#10;" path="m,l31,65r-8,l,xe" fillcolor="#44546a [3215]" strokecolor="#44546a [3215]">
                      <v:path arrowok="t"/>
                    </v:shape>
                    <v:shape id="Freeform 16" o:spid="_x0000_s1041" style="position:absolute;left:664920;top:4196520;width:17280;height:104040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fmL8A&#10;AADbAAAADwAAAGRycy9kb3ducmV2LnhtbERPTWsCMRC9C/6HMEJvblIP0q5GKQWxN9GKXofNdLO4&#10;mSxJdLf99aYgeJvH+5zlenCtuFGIjWcNr4UCQVx503Ct4fi9mb6BiAnZYOuZNPxShPVqPFpiaXzP&#10;e7odUi1yCMcSNdiUulLKWFlyGAvfEWfuxweHKcNQSxOwz+GulTOl5tJhw7nBYkeflqrL4eo0qFPY&#10;nv961ex2MrxfjmhVl6zWL5PhYwEi0ZCe4of7y+T5c/j/JR8gV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/B+YvwAAANsAAAAPAAAAAAAAAAAAAAAAAJgCAABkcnMvZG93bnJl&#10;di54bWxQSwUGAAAAAAQABAD1AAAAhAMAAAAA&#10;" path="m,l6,17,7,42,6,39,,23,,xe" fillcolor="#44546a [3215]" strokecolor="#44546a [3215]">
                      <v:path arrowok="t"/>
                    </v:shape>
                    <v:shape id="Freeform 17" o:spid="_x0000_s1042" style="position:absolute;left:703080;top:4616280;width:111600;height:294120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Av8AA&#10;AADbAAAADwAAAGRycy9kb3ducmV2LnhtbERPS2sCMRC+F/ofwhR6q9lKWe1qlKUo9ODFx/Y8bMbs&#10;4mayJFG3/94Igrf5+J4zXw62ExfyoXWs4HOUgSCunW7ZKDjs1x9TECEia+wck4J/CrBcvL7MsdDu&#10;ylu67KIRKYRDgQqaGPtCylA3ZDGMXE+cuKPzFmOC3kjt8ZrCbSfHWZZLiy2nhgZ7+mmoPu3OVoHp&#10;8bvy1SZfTU6VD6Yrv/K/Uqn3t6GcgYg0xKf44f7Vaf4E7r+kA+T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qAv8AAAADbAAAADwAAAAAAAAAAAAAAAACYAgAAZHJzL2Rvd25y&#10;ZXYueG1sUEsFBgAAAAAEAAQA9QAAAIUDAAAAAA==&#10;" path="m,l6,16,21,49,33,84r12,34l44,118,13,53,11,42,,xe" fillcolor="#44546a [3215]" strokecolor="#44546a [3215]">
                      <v:path arrowok="t"/>
                    </v:shape>
                  </v:group>
                  <v:group id="Group 18" o:spid="_x0000_s1043" style="position:absolute;top:968400;width:2057400;height:394200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shape id="Freeform 19" o:spid="_x0000_s1044" style="position:absolute;left:89280;top:1267920;width:466200;height:1677600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aVK8MA&#10;AADbAAAADwAAAGRycy9kb3ducmV2LnhtbERPTWvCQBC9F/oflin0VjdNW4kxGxFLQcGDjeJ5zI5J&#10;anY2ZFdN/70rFHqbx/ucbDaYVlyod41lBa+jCARxaXXDlYLd9uslAeE8ssbWMin4JQez/PEhw1Tb&#10;K3/TpfCVCCHsUlRQe9+lUrqyJoNuZDviwB1tb9AH2FdS93gN4aaVcRSNpcGGQ0ONHS1qKk/F2Sg4&#10;/6zfd8nnZmvjeP6WLPerg+0+lHp+GuZTEJ4G/y/+cy91mD+B+y/h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aVK8MAAADbAAAADwAAAAAAAAAAAAAAAACYAgAAZHJzL2Rv&#10;d25yZXYueG1sUEsFBgAAAAAEAAQA9QAAAIgD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0" o:spid="_x0000_s1045" style="position:absolute;left:582840;top:2916360;width:440640;height:1024920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Vs2MYA&#10;AADbAAAADwAAAGRycy9kb3ducmV2LnhtbESPQWvCQBCF7wX/wzKCl1I3hlIkdRURDNJTayultyE7&#10;JsHsbMyuSfz3nUOhhzkM8+a99602o2tUT12oPRtYzBNQxIW3NZcGvj73T0tQISJbbDyTgTsF2Kwn&#10;DyvMrB/4g/pjLJWYcMjQQBVjm2kdioochrlvieV29p3DKGtXatvhIOau0WmSvGiHNUtChS3tKiou&#10;x5sz8P2eL+qf8d7YfX56lnlri8erMbPpuH0FFWmM/+K/74M1kEp7YREO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vVs2MYAAADbAAAADwAAAAAAAAAAAAAAAACYAgAAZHJz&#10;L2Rvd25yZXYueG1sUEsFBgAAAAAEAAQA9QAAAIsD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1" o:spid="_x0000_s1046" style="position:absolute;top:847080;width:74160;height:450720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WTVsUA&#10;AADbAAAADwAAAGRycy9kb3ducmV2LnhtbESPzWrDMBCE74G+g9hCb7GcHExwo4SSH2iJIdTuocdF&#10;2tpurZVjqYnz9lGg0OMwM98wy/VoO3GmwbeOFcySFASxdqblWsFHtZ8uQPiAbLBzTAqu5GG9epgs&#10;MTfuwu90LkMtIoR9jgqaEPpcSq8bsugT1xNH78sNFkOUQy3NgJcIt52cp2kmLbYcFxrsadOQ/il/&#10;rQLcueLz+1SUb1lmqt1hq4+jK5R6ehxfnkEEGsN/+K/9ahTMZ3D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FZNWxQAAANsAAAAPAAAAAAAAAAAAAAAAAJgCAABkcnMv&#10;ZG93bnJldi54bWxQSwUGAAAAAAQABAD1AAAAigM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2" o:spid="_x0000_s1047" style="position:absolute;left:74880;top:1297800;width:589320;height:2397600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l9Q8UA&#10;AADbAAAADwAAAGRycy9kb3ducmV2LnhtbESPQWvCQBSE7wX/w/KEXorZGLFqdJVSKFRKC40ePD6y&#10;zySYfRuy2yT667tCocdhZr5hNrvB1KKj1lWWFUyjGARxbnXFhYLj4W2yBOE8ssbaMim4koPddvSw&#10;wVTbnr+py3whAoRdigpK75tUSpeXZNBFtiEO3tm2Bn2QbSF1i32Am1omcfwsDVYcFkps6LWk/JL9&#10;GAUfnys7PzWX2W0//To/6QV5nZNSj+PhZQ3C0+D/w3/td60gSeD+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X1DxQAAANsAAAAPAAAAAAAAAAAAAAAAAJgCAABkcnMv&#10;ZG93bnJldi54bWxQSwUGAAAAAAQABAD1AAAAigM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3" o:spid="_x0000_s1048" style="position:absolute;left:694440;top:3677760;width:122400;height:264240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8hsQA&#10;AADbAAAADwAAAGRycy9kb3ducmV2LnhtbESPQWvCQBSE7wX/w/IK3uqmFlKJbkQFoQo9NNpDb4/s&#10;MwnJvg3ZNYn/3i0IHoeZ+YZZrUfTiJ46V1lW8D6LQBDnVldcKDif9m8LEM4ja2wsk4IbOVink5cV&#10;JtoO/EN95gsRIOwSVFB63yZSurwkg25mW+LgXWxn0AfZFVJ3OAS4aeQ8imJpsOKwUGJLu5LyOrsa&#10;BX/H7/pT4qH/3W60vWZj7KQ9KjV9HTdLEJ5G/ww/2l9awfwD/r+EHy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5vIbEAAAA2wAAAA8AAAAAAAAAAAAAAAAAmAIAAGRycy9k&#10;b3ducmV2LnhtbFBLBQYAAAAABAAEAPUAAACJAw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4" o:spid="_x0000_s1049" style="position:absolute;left:59400;top:1114920;width:55080;height:353520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bRsUA&#10;AADbAAAADwAAAGRycy9kb3ducmV2LnhtbESPT2vCQBTE7wW/w/KE3uqmqYpGVxFpodCTf1CPz+wz&#10;Cc2+DbvbJH57t1DocZiZ3zDLdW9q0ZLzlWUFr6MEBHFudcWFguPh42UGwgdkjbVlUnAnD+vV4GmJ&#10;mbYd76jdh0JECPsMFZQhNJmUPi/JoB/Zhjh6N+sMhihdIbXDLsJNLdMkmUqDFceFEhvalpR/73+M&#10;gvZSuFM1PbzP5l9dn06St/p6Pyv1POw3CxCB+vAf/mt/agXpGH6/xB8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ZtGxQAAANsAAAAPAAAAAAAAAAAAAAAAAJgCAABkcnMv&#10;ZG93bnJldi54bWxQSwUGAAAAAAQABAD1AAAAigM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5" o:spid="_x0000_s1050" style="position:absolute;left:556200;width:1501200;height:2916000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NEsMA&#10;AADbAAAADwAAAGRycy9kb3ducmV2LnhtbESPQWvCQBSE70L/w/IKvenGaMWmriKKUPBkFNLjI/ua&#10;DWbfhuxWk3/vFoQeh5n5hlltetuIG3W+dqxgOklAEJdO11wpuJwP4yUIH5A1No5JwUAeNuuX0Qoz&#10;7e58olseKhEh7DNUYEJoMyl9aciin7iWOHo/rrMYouwqqTu8R7htZJokC2mx5rhgsKWdofKa/1oF&#10;ezbHc/FtUz0UH/lpVsxnw36u1Ntrv/0EEagP/+Fn+0srSN/h7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NEs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6" o:spid="_x0000_s1051" style="position:absolute;left:556200;top:2946240;width:137880;height:730080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tn0sUA&#10;AADbAAAADwAAAGRycy9kb3ducmV2LnhtbESPS2vDMBCE74X+B7GF3Bq5ITbFjWxKIJDHpUlK6XGx&#10;1g9qrYykJE5+fVUo5DjMzDfMohxNL87kfGdZwcs0AUFcWd1xo+DzuHp+BeEDssbeMim4koeyeHxY&#10;YK7thfd0PoRGRAj7HBW0IQy5lL5qyaCf2oE4erV1BkOUrpHa4SXCTS9nSZJJgx3HhRYHWrZU/RxO&#10;RkFi5x9pesvMaret97X8dpuv1Ck1eRrf30AEGsM9/N9eawWzDP6+xB8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2fSxQAAANsAAAAPAAAAAAAAAAAAAAAAAJgCAABkcnMv&#10;ZG93bnJldi54bWxQSwUGAAAAAAQABAD1AAAAigM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7" o:spid="_x0000_s1052" style="position:absolute;left:664560;top:3696120;width:114840;height:245880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QnNMMA&#10;AADbAAAADwAAAGRycy9kb3ducmV2LnhtbESPQWvCQBSE70L/w/IKvelGDzVNXaWkKF4EjdJeH7uv&#10;SWj2bciuMf57VxA8DjPzDbNYDbYRPXW+dqxgOklAEGtnai4VnI7rcQrCB2SDjWNScCUPq+XLaIGZ&#10;cRc+UF+EUkQI+wwVVCG0mZReV2TRT1xLHL0/11kMUXalNB1eItw2cpYk79JizXGhwpbyivR/cbYK&#10;8qnemD5Jf/Lz72mvP9Kj3Jlvpd5eh69PEIGG8Aw/2lujYDaH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QnNMMAAADbAAAADwAAAAAAAAAAAAAAAACYAgAAZHJzL2Rv&#10;d25yZXYueG1sUEsFBgAAAAAEAAQA9QAAAIgD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8" o:spid="_x0000_s1053" style="position:absolute;left:556200;top:2853360;width:25560;height:160200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WE8AA&#10;AADbAAAADwAAAGRycy9kb3ducmV2LnhtbERPz2vCMBS+C/4P4Q12EZvag4zOVMqw4GmgKzs/m2dT&#10;bF5Kkmn335vDYMeP7/duP9tR3MmHwbGCTZaDIO6cHrhX0H416zcQISJrHB2Tgl8KsK+Wix2W2j34&#10;RPdz7EUK4VCiAhPjVEoZOkMWQ+Ym4sRdnbcYE/S91B4fKdyOssjzrbQ4cGowONGHoe52/rEKwjA2&#10;xefxu71dWjtvD6tLbTZeqdeXuX4HEWmO/+I/91ErKNLY9CX9AFk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GWE8AAAADbAAAADwAAAAAAAAAAAAAAAACYAgAAZHJzL2Rvd25y&#10;ZXYueG1sUEsFBgAAAAAEAAQA9QAAAIUD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reeform 29" o:spid="_x0000_s1054" style="position:absolute;left:612720;top:3490920;width:170640;height:450720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tWCcMA&#10;AADbAAAADwAAAGRycy9kb3ducmV2LnhtbESPQWuDQBSE74H+h+UVeotrQwnRuAklUJGQS01pr6/u&#10;i0rdt+Ju1f77bKCQ4zAz3zDZfjadGGlwrWUFz1EMgriyuuVawcf5bbkB4Tyyxs4yKfgjB/vdwyLD&#10;VNuJ32ksfS0ChF2KChrv+1RKVzVk0EW2Jw7exQ4GfZBDLfWAU4CbTq7ieC0NthwWGuzp0FD1U/4a&#10;BS/fiaRjUcz9V348HXyZ45h8KvX0OL9uQXia/T383y60glUCty/hB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tWCcMAAADbAAAADwAAAAAAAAAAAAAAAACYAgAAZHJzL2Rv&#10;d25yZXYueG1sUEsFBgAAAAAEAAQA9QAAAIgD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646720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AF86236" wp14:editId="15DC8B76">
                <wp:simplePos x="0" y="0"/>
                <wp:positionH relativeFrom="page">
                  <wp:posOffset>3263900</wp:posOffset>
                </wp:positionH>
                <wp:positionV relativeFrom="page">
                  <wp:posOffset>1760220</wp:posOffset>
                </wp:positionV>
                <wp:extent cx="3562985" cy="1771650"/>
                <wp:effectExtent l="0" t="0" r="7620" b="635"/>
                <wp:wrapNone/>
                <wp:docPr id="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200" cy="1770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28086A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le"/>
                                <w:id w:val="-1920095621"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PROJECT PLAN VERSION2</w:t>
                                </w:r>
                              </w:sdtContent>
                            </w:sdt>
                          </w:p>
                          <w:p w:rsidR="003304A9" w:rsidRDefault="0028086A">
                            <w:pPr>
                              <w:pStyle w:val="FrameContents"/>
                              <w:spacing w:before="120"/>
                            </w:pPr>
                            <w:sdt>
                              <w:sdtPr>
                                <w:alias w:val="Subtitle"/>
                                <w:id w:val="-201574686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3304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Inholland</w:t>
                                </w:r>
                                <w:proofErr w:type="spellEnd"/>
                                <w:r w:rsidR="003304A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University of Applied Science: Project Web Science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id="Text Box 1" o:spid="_x0000_s1055" style="position:absolute;margin-left:257pt;margin-top:138.6pt;width:280.55pt;height:139.5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" filled="f" stroked="f" strokeweight=".18mm">
                <v:textbox style="mso-fit-shape-to-text:t" inset="0,0,0,0">
                  <w:txbxContent>
                    <w:p w:rsidR="003304A9" w:rsidRDefault="0028086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le"/>
                          <w:id w:val="-1920095621"/>
                        </w:sdtPr>
                        <w:sdtEndPr/>
                        <w:sdtContent>
                          <w:r w:rsidR="003304A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PROJECT PLAN VERSION2</w:t>
                          </w:r>
                        </w:sdtContent>
                      </w:sdt>
                    </w:p>
                    <w:p w:rsidR="003304A9" w:rsidRDefault="0028086A">
                      <w:pPr>
                        <w:pStyle w:val="FrameContents"/>
                        <w:spacing w:before="120"/>
                      </w:pPr>
                      <w:sdt>
                        <w:sdtPr>
                          <w:alias w:val="Subtitle"/>
                          <w:id w:val="-201574686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3304A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Inholland</w:t>
                          </w:r>
                          <w:proofErr w:type="spellEnd"/>
                          <w:r w:rsidR="003304A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University of Applied Science: Project Web Science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557156" w:rsidRPr="00646720" w:rsidRDefault="00757E47">
      <w:pPr>
        <w:rPr>
          <w:lang w:val="en-GB"/>
        </w:rPr>
      </w:pPr>
      <w:r w:rsidRPr="00646720"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8DED92D" wp14:editId="283E6CBD">
                <wp:simplePos x="0" y="0"/>
                <wp:positionH relativeFrom="page">
                  <wp:posOffset>3263900</wp:posOffset>
                </wp:positionH>
                <wp:positionV relativeFrom="page">
                  <wp:posOffset>8608060</wp:posOffset>
                </wp:positionV>
                <wp:extent cx="4014470" cy="609600"/>
                <wp:effectExtent l="0" t="0" r="5715" b="12065"/>
                <wp:wrapNone/>
                <wp:docPr id="3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000" cy="609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3304A9" w:rsidRDefault="0028086A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alias w:val="Author"/>
                                <w:id w:val="-2074646510"/>
                              </w:sdtPr>
                              <w:sdtEndPr/>
                              <w:sdtContent>
                                <w:r w:rsidR="003304A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Project By:</w:t>
                                </w:r>
                              </w:sdtContent>
                            </w:sdt>
                          </w:p>
                          <w:p w:rsidR="003304A9" w:rsidRDefault="0028086A">
                            <w:pPr>
                              <w:pStyle w:val="NoSpacing"/>
                            </w:pPr>
                            <w:sdt>
                              <w:sdtPr>
                                <w:alias w:val="Company"/>
                                <w:id w:val="-65222054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572481 -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Adu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Stephen; 570027 -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Andreicha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Semida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; 563453 - </w:t>
                                </w:r>
                                <w:proofErr w:type="spellStart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Buaron</w:t>
                                </w:r>
                                <w:proofErr w:type="spellEnd"/>
                                <w:r w:rsidR="003304A9">
                                  <w:rPr>
                                    <w:rFonts w:ascii="Times New Roman" w:eastAsiaTheme="minorEastAsia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Tal;</w:t>
                                </w:r>
                              </w:sdtContent>
                            </w:sdt>
                            <w:r w:rsidR="003304A9">
                              <w:t xml:space="preserve"> </w:t>
                            </w:r>
                            <w:proofErr w:type="spellStart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Boswijk</w:t>
                            </w:r>
                            <w:proofErr w:type="spellEnd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>Marik</w:t>
                            </w:r>
                            <w:proofErr w:type="spellEnd"/>
                            <w:r w:rsidR="003304A9">
                              <w:rPr>
                                <w:rFonts w:ascii="Times New Roman" w:eastAsiaTheme="minorEastAsia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566704</w:t>
                            </w: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32" o:spid="_x0000_s1056" style="position:absolute;margin-left:257pt;margin-top:677.8pt;width:316.1pt;height:48pt;z-index: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" filled="f" stroked="f" strokeweight=".18mm">
                <v:textbox style="mso-fit-shape-to-text:t" inset="0,0,0,0">
                  <w:txbxContent>
                    <w:p w:rsidR="003304A9" w:rsidRDefault="0028086A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  <w:sdt>
                        <w:sdtPr>
                          <w:alias w:val="Author"/>
                          <w:id w:val="-2074646510"/>
                        </w:sdtPr>
                        <w:sdtEndPr/>
                        <w:sdtContent>
                          <w:r w:rsidR="003304A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Project By:</w:t>
                          </w:r>
                        </w:sdtContent>
                      </w:sdt>
                    </w:p>
                    <w:p w:rsidR="003304A9" w:rsidRDefault="0028086A">
                      <w:pPr>
                        <w:pStyle w:val="NoSpacing"/>
                      </w:pPr>
                      <w:sdt>
                        <w:sdtPr>
                          <w:alias w:val="Company"/>
                          <w:id w:val="-65222054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572481 -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Adu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Stephen; 570027 -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Andreicha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Semida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; 563453 - </w:t>
                          </w:r>
                          <w:proofErr w:type="spellStart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>Buaron</w:t>
                          </w:r>
                          <w:proofErr w:type="spellEnd"/>
                          <w:r w:rsidR="003304A9">
                            <w:rPr>
                              <w:rFonts w:ascii="Times New Roman" w:eastAsiaTheme="minorEastAsia" w:hAnsi="Times New Roman" w:cs="Times New Roman"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Tal;</w:t>
                          </w:r>
                        </w:sdtContent>
                      </w:sdt>
                      <w:r w:rsidR="003304A9"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Boswijk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>Marik</w:t>
                      </w:r>
                      <w:proofErr w:type="spellEnd"/>
                      <w:r w:rsidR="003304A9">
                        <w:rPr>
                          <w:rFonts w:ascii="Times New Roman" w:eastAsiaTheme="minorEastAsia" w:hAnsi="Times New Roman" w:cs="Times New Roman"/>
                          <w:color w:val="595959" w:themeColor="text1" w:themeTint="A6"/>
                          <w:sz w:val="28"/>
                          <w:szCs w:val="28"/>
                        </w:rPr>
                        <w:t xml:space="preserve"> 566704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646720">
        <w:rPr>
          <w:lang w:val="en-GB"/>
        </w:rPr>
        <w:br w:type="page"/>
      </w:r>
    </w:p>
    <w:bookmarkStart w:id="0" w:name="_Toc47777908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44959340"/>
        <w:docPartObj>
          <w:docPartGallery w:val="Table of Contents"/>
          <w:docPartUnique/>
        </w:docPartObj>
      </w:sdtPr>
      <w:sdtEndPr/>
      <w:sdtContent>
        <w:p w:rsidR="00557156" w:rsidRPr="00646720" w:rsidRDefault="00757E47">
          <w:pPr>
            <w:pStyle w:val="TOCHeading"/>
            <w:rPr>
              <w:lang w:val="en-GB"/>
            </w:rPr>
          </w:pPr>
          <w:r w:rsidRPr="00646720">
            <w:rPr>
              <w:lang w:val="en-GB"/>
            </w:rPr>
            <w:t>Contents</w:t>
          </w:r>
          <w:bookmarkEnd w:id="0"/>
        </w:p>
        <w:p w:rsidR="0028086A" w:rsidRDefault="00757E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 w:rsidRPr="00646720">
            <w:rPr>
              <w:lang w:val="en-GB"/>
            </w:rPr>
            <w:fldChar w:fldCharType="begin"/>
          </w:r>
          <w:r w:rsidRPr="00646720">
            <w:rPr>
              <w:lang w:val="en-GB"/>
            </w:rPr>
            <w:instrText>TOC \z \o "1-3" \u \h</w:instrText>
          </w:r>
          <w:r w:rsidRPr="00646720">
            <w:rPr>
              <w:lang w:val="en-GB"/>
            </w:rPr>
            <w:fldChar w:fldCharType="separate"/>
          </w:r>
          <w:hyperlink w:anchor="_Toc477779082" w:history="1">
            <w:r w:rsidR="0028086A" w:rsidRPr="00F301B7">
              <w:rPr>
                <w:rStyle w:val="Hyperlink"/>
                <w:noProof/>
                <w:lang w:val="en-GB"/>
              </w:rPr>
              <w:t>Contents</w:t>
            </w:r>
            <w:r w:rsidR="0028086A">
              <w:rPr>
                <w:noProof/>
                <w:webHidden/>
              </w:rPr>
              <w:tab/>
            </w:r>
            <w:r w:rsidR="0028086A">
              <w:rPr>
                <w:noProof/>
                <w:webHidden/>
              </w:rPr>
              <w:fldChar w:fldCharType="begin"/>
            </w:r>
            <w:r w:rsidR="0028086A">
              <w:rPr>
                <w:noProof/>
                <w:webHidden/>
              </w:rPr>
              <w:instrText xml:space="preserve"> PAGEREF _Toc477779082 \h </w:instrText>
            </w:r>
            <w:r w:rsidR="0028086A">
              <w:rPr>
                <w:noProof/>
                <w:webHidden/>
              </w:rPr>
            </w:r>
            <w:r w:rsidR="0028086A">
              <w:rPr>
                <w:noProof/>
                <w:webHidden/>
              </w:rPr>
              <w:fldChar w:fldCharType="separate"/>
            </w:r>
            <w:r w:rsidR="0028086A">
              <w:rPr>
                <w:noProof/>
                <w:webHidden/>
              </w:rPr>
              <w:t>1</w:t>
            </w:r>
            <w:r w:rsidR="0028086A"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3" w:history="1">
            <w:r w:rsidRPr="00F301B7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4" w:history="1">
            <w:r w:rsidRPr="00F301B7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5" w:history="1">
            <w:r w:rsidRPr="00F301B7">
              <w:rPr>
                <w:rStyle w:val="Hyperlink"/>
                <w:noProof/>
                <w:lang w:val="en-GB"/>
              </w:rPr>
              <w:t>1.2.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6" w:history="1">
            <w:r w:rsidRPr="00F301B7">
              <w:rPr>
                <w:rStyle w:val="Hyperlink"/>
                <w:noProof/>
                <w:lang w:val="en-GB"/>
              </w:rPr>
              <w:t>2. Central research question and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7" w:history="1">
            <w:r w:rsidRPr="00F301B7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8" w:history="1">
            <w:r w:rsidRPr="00F301B7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Research Sub-questions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89" w:history="1">
            <w:r w:rsidRPr="00F301B7">
              <w:rPr>
                <w:rStyle w:val="Hyperlink"/>
                <w:noProof/>
                <w:lang w:val="en-GB"/>
              </w:rPr>
              <w:t>3.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90" w:history="1">
            <w:r w:rsidRPr="00F301B7">
              <w:rPr>
                <w:rStyle w:val="Hyperlink"/>
                <w:noProof/>
                <w:lang w:val="en-GB"/>
              </w:rPr>
              <w:t>4. Outline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91" w:history="1">
            <w:r w:rsidRPr="00F301B7">
              <w:rPr>
                <w:rStyle w:val="Hyperlink"/>
                <w:noProof/>
                <w:lang w:val="en-GB"/>
              </w:rPr>
              <w:t>4.1.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92" w:history="1">
            <w:r w:rsidRPr="00F301B7">
              <w:rPr>
                <w:rStyle w:val="Hyperlink"/>
                <w:noProof/>
                <w:lang w:val="en-GB"/>
              </w:rPr>
              <w:t>4.2.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Work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93" w:history="1">
            <w:r w:rsidRPr="00F301B7">
              <w:rPr>
                <w:rStyle w:val="Hyperlink"/>
                <w:noProof/>
                <w:lang w:val="en-GB"/>
              </w:rPr>
              <w:t>4.3.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86A" w:rsidRDefault="002808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477779094" w:history="1">
            <w:r w:rsidRPr="00F301B7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val="nl-NL" w:eastAsia="nl-NL"/>
              </w:rPr>
              <w:tab/>
            </w:r>
            <w:r w:rsidRPr="00F301B7">
              <w:rPr>
                <w:rStyle w:val="Hyperlink"/>
                <w:noProof/>
                <w:lang w:val="en-GB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_Toc477779094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156" w:rsidRPr="00646720" w:rsidRDefault="00757E47">
          <w:pPr>
            <w:rPr>
              <w:b/>
              <w:bCs/>
              <w:lang w:val="en-GB"/>
            </w:rPr>
          </w:pPr>
          <w:r w:rsidRPr="00646720">
            <w:rPr>
              <w:lang w:val="en-GB"/>
            </w:rPr>
            <w:fldChar w:fldCharType="end"/>
          </w:r>
        </w:p>
      </w:sdtContent>
    </w:sdt>
    <w:p w:rsidR="00557156" w:rsidRPr="00646720" w:rsidRDefault="00757E47">
      <w:pPr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757E47">
      <w:pPr>
        <w:pStyle w:val="Heading1"/>
        <w:numPr>
          <w:ilvl w:val="0"/>
          <w:numId w:val="3"/>
        </w:numPr>
        <w:ind w:left="0" w:firstLine="0"/>
        <w:rPr>
          <w:lang w:val="en-GB"/>
        </w:rPr>
      </w:pPr>
      <w:bookmarkStart w:id="1" w:name="_Toc477779083"/>
      <w:r w:rsidRPr="00646720">
        <w:rPr>
          <w:lang w:val="en-GB"/>
        </w:rPr>
        <w:lastRenderedPageBreak/>
        <w:t>Introduction</w:t>
      </w:r>
      <w:bookmarkEnd w:id="1"/>
    </w:p>
    <w:p w:rsidR="002413A0" w:rsidRPr="00646720" w:rsidRDefault="002413A0" w:rsidP="00A4169B">
      <w:pPr>
        <w:jc w:val="both"/>
        <w:rPr>
          <w:lang w:val="en-GB"/>
        </w:rPr>
      </w:pPr>
      <w:r w:rsidRPr="00646720">
        <w:rPr>
          <w:lang w:val="en-GB"/>
        </w:rPr>
        <w:t xml:space="preserve">Mathematical engineering is based on developing </w:t>
      </w:r>
      <w:r w:rsidR="00A4169B">
        <w:rPr>
          <w:lang w:val="en-GB"/>
        </w:rPr>
        <w:t>a model for a program</w:t>
      </w:r>
      <w:r w:rsidRPr="00646720">
        <w:rPr>
          <w:lang w:val="en-GB"/>
        </w:rPr>
        <w:t xml:space="preserve"> </w:t>
      </w:r>
      <w:r w:rsidR="00A4169B">
        <w:rPr>
          <w:lang w:val="en-GB"/>
        </w:rPr>
        <w:t>to</w:t>
      </w:r>
      <w:r w:rsidRPr="00646720">
        <w:rPr>
          <w:lang w:val="en-GB"/>
        </w:rPr>
        <w:t xml:space="preserve"> find</w:t>
      </w:r>
      <w:r w:rsidR="00A4169B">
        <w:rPr>
          <w:lang w:val="en-GB"/>
        </w:rPr>
        <w:t xml:space="preserve"> a</w:t>
      </w:r>
      <w:r w:rsidRPr="00646720">
        <w:rPr>
          <w:lang w:val="en-GB"/>
        </w:rPr>
        <w:t xml:space="preserve"> desirable solution to real-life problematic situations. While worki</w:t>
      </w:r>
      <w:r w:rsidR="00A4169B">
        <w:rPr>
          <w:lang w:val="en-GB"/>
        </w:rPr>
        <w:t>ng towards the development of a program</w:t>
      </w:r>
      <w:r w:rsidRPr="00646720">
        <w:rPr>
          <w:lang w:val="en-GB"/>
        </w:rPr>
        <w:t>, one comes across several challenges which change the approach of the development. Challenges can be encountered when determining the</w:t>
      </w:r>
      <w:r w:rsidR="00A4169B">
        <w:rPr>
          <w:lang w:val="en-GB"/>
        </w:rPr>
        <w:t xml:space="preserve"> implementation </w:t>
      </w:r>
      <w:r w:rsidRPr="00646720">
        <w:rPr>
          <w:lang w:val="en-GB"/>
        </w:rPr>
        <w:t xml:space="preserve"> model of the </w:t>
      </w:r>
      <w:r w:rsidR="00A4169B">
        <w:rPr>
          <w:lang w:val="en-GB"/>
        </w:rPr>
        <w:t>program</w:t>
      </w:r>
      <w:r w:rsidRPr="00646720">
        <w:rPr>
          <w:lang w:val="en-GB"/>
        </w:rPr>
        <w:t xml:space="preserve">. Parameters of the model are to be divided into categories. Therefore, due to the level of complexity, that the model may hold, it is mandatory to not only implement an </w:t>
      </w:r>
      <w:r w:rsidR="00A4169B">
        <w:rPr>
          <w:lang w:val="en-GB"/>
        </w:rPr>
        <w:t>program</w:t>
      </w:r>
      <w:r w:rsidR="00A4169B" w:rsidRPr="00646720">
        <w:rPr>
          <w:lang w:val="en-GB"/>
        </w:rPr>
        <w:t xml:space="preserve"> </w:t>
      </w:r>
      <w:r w:rsidRPr="00646720">
        <w:rPr>
          <w:lang w:val="en-GB"/>
        </w:rPr>
        <w:t>which gives output as statistical numbers but as graphs.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2" w:name="_Toc477779084"/>
      <w:r w:rsidRPr="00646720">
        <w:rPr>
          <w:lang w:val="en-GB"/>
        </w:rPr>
        <w:t>1.1.</w:t>
      </w:r>
      <w:r w:rsidRPr="00646720">
        <w:rPr>
          <w:lang w:val="en-GB"/>
        </w:rPr>
        <w:tab/>
        <w:t>Context</w:t>
      </w:r>
      <w:bookmarkEnd w:id="2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Migration has become a hotly-dis</w:t>
      </w:r>
      <w:r w:rsidR="00C410F5">
        <w:rPr>
          <w:lang w:val="en-GB"/>
        </w:rPr>
        <w:t xml:space="preserve">cussed topic in recent times. </w:t>
      </w:r>
      <w:r w:rsidR="00C65AEF">
        <w:rPr>
          <w:lang w:val="en-GB"/>
        </w:rPr>
        <w:t xml:space="preserve">Economic reasons </w:t>
      </w:r>
      <w:r w:rsidR="00C410F5">
        <w:rPr>
          <w:lang w:val="en-GB"/>
        </w:rPr>
        <w:t>influence the rapidly increasing global migration</w:t>
      </w:r>
      <w:r w:rsidR="00C65AEF">
        <w:rPr>
          <w:lang w:val="en-GB"/>
        </w:rPr>
        <w:t>.</w:t>
      </w:r>
      <w:r w:rsidRPr="00646720">
        <w:rPr>
          <w:lang w:val="en-GB"/>
        </w:rPr>
        <w:t xml:space="preserve"> </w:t>
      </w:r>
      <w:r w:rsidR="00C410F5">
        <w:rPr>
          <w:lang w:val="en-GB"/>
        </w:rPr>
        <w:t>It is</w:t>
      </w:r>
      <w:r w:rsidRPr="00646720">
        <w:rPr>
          <w:lang w:val="en-GB"/>
        </w:rPr>
        <w:t xml:space="preserve"> important to understand the scope of this phenomenon so the exact extent of the</w:t>
      </w:r>
      <w:r w:rsidR="00C65AEF">
        <w:rPr>
          <w:lang w:val="en-GB"/>
        </w:rPr>
        <w:t xml:space="preserve"> problem can be assessed.</w:t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3" w:name="_Toc477779085"/>
      <w:r w:rsidRPr="00646720">
        <w:rPr>
          <w:lang w:val="en-GB"/>
        </w:rPr>
        <w:t>1.2.</w:t>
      </w:r>
      <w:r w:rsidRPr="00646720">
        <w:rPr>
          <w:lang w:val="en-GB"/>
        </w:rPr>
        <w:tab/>
        <w:t>Purpose</w:t>
      </w:r>
      <w:bookmarkEnd w:id="3"/>
    </w:p>
    <w:p w:rsidR="00C65AEF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</w:t>
      </w:r>
      <w:r w:rsidR="00C65AEF">
        <w:rPr>
          <w:lang w:val="en-GB"/>
        </w:rPr>
        <w:t>purpose</w:t>
      </w:r>
      <w:r w:rsidR="00BB025E">
        <w:rPr>
          <w:lang w:val="en-GB"/>
        </w:rPr>
        <w:t xml:space="preserve"> of this research is to analyse migration rates and citizen nationalities between countries, to determine how they will influence one another</w:t>
      </w:r>
      <w:r w:rsidR="00C65AEF">
        <w:rPr>
          <w:lang w:val="en-GB"/>
        </w:rPr>
        <w:t>.</w:t>
      </w:r>
    </w:p>
    <w:p w:rsidR="00557156" w:rsidRPr="00646720" w:rsidRDefault="00757E47">
      <w:pPr>
        <w:pStyle w:val="Heading1"/>
        <w:rPr>
          <w:lang w:val="en-GB"/>
        </w:rPr>
      </w:pPr>
      <w:bookmarkStart w:id="4" w:name="_Toc477779086"/>
      <w:r w:rsidRPr="00646720">
        <w:rPr>
          <w:lang w:val="en-GB"/>
        </w:rPr>
        <w:t>2. Central research question and sub-questions</w:t>
      </w:r>
      <w:bookmarkEnd w:id="4"/>
      <w:r w:rsidRPr="00646720">
        <w:rPr>
          <w:lang w:val="en-GB"/>
        </w:rPr>
        <w:tab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5" w:name="_Toc477779087"/>
      <w:r w:rsidRPr="00646720">
        <w:rPr>
          <w:lang w:val="en-GB"/>
        </w:rPr>
        <w:t>2.1.</w:t>
      </w:r>
      <w:r w:rsidRPr="00646720">
        <w:rPr>
          <w:lang w:val="en-GB"/>
        </w:rPr>
        <w:tab/>
        <w:t>Research Question</w:t>
      </w:r>
      <w:bookmarkEnd w:id="5"/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The Main Research Question for this research is based on the immigration and emigration between countries:</w:t>
      </w:r>
    </w:p>
    <w:p w:rsidR="00557156" w:rsidRDefault="00757E47">
      <w:pPr>
        <w:pStyle w:val="Header"/>
        <w:jc w:val="both"/>
        <w:rPr>
          <w:lang w:val="en-GB"/>
        </w:rPr>
      </w:pPr>
      <w:r w:rsidRPr="00646720">
        <w:rPr>
          <w:lang w:val="en-GB"/>
        </w:rPr>
        <w:t xml:space="preserve">How will the </w:t>
      </w:r>
      <w:r w:rsidR="00FD35DF">
        <w:rPr>
          <w:lang w:val="en-GB"/>
        </w:rPr>
        <w:t>migration</w:t>
      </w:r>
      <w:r w:rsidRPr="00646720">
        <w:rPr>
          <w:lang w:val="en-GB"/>
        </w:rPr>
        <w:t xml:space="preserve"> ratios between countries affect citizen national demographics?</w:t>
      </w:r>
    </w:p>
    <w:p w:rsidR="00BB025E" w:rsidRPr="00646720" w:rsidRDefault="00BB025E">
      <w:pPr>
        <w:pStyle w:val="Header"/>
        <w:jc w:val="both"/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6" w:name="_Toc477779088"/>
      <w:r w:rsidRPr="00646720">
        <w:rPr>
          <w:lang w:val="en-GB"/>
        </w:rPr>
        <w:t>2.2.</w:t>
      </w:r>
      <w:r w:rsidRPr="00646720">
        <w:rPr>
          <w:lang w:val="en-GB"/>
        </w:rPr>
        <w:tab/>
        <w:t>Research Sub-questions</w:t>
      </w:r>
      <w:bookmarkEnd w:id="6"/>
      <w:r w:rsidRPr="00646720">
        <w:rPr>
          <w:lang w:val="en-GB"/>
        </w:rPr>
        <w:tab/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 xml:space="preserve">The research sub-questions are questions which derive from the main research question and provide the path to </w:t>
      </w:r>
      <w:r w:rsidR="00BB025E">
        <w:rPr>
          <w:lang w:val="en-GB"/>
        </w:rPr>
        <w:t>the answer of the research</w:t>
      </w:r>
      <w:r w:rsidRPr="00646720">
        <w:rPr>
          <w:lang w:val="en-GB"/>
        </w:rPr>
        <w:t>.</w:t>
      </w:r>
    </w:p>
    <w:p w:rsidR="00557156" w:rsidRPr="00646720" w:rsidRDefault="00757E47">
      <w:pPr>
        <w:jc w:val="both"/>
        <w:rPr>
          <w:lang w:val="en-GB"/>
        </w:rPr>
      </w:pPr>
      <w:r w:rsidRPr="00646720">
        <w:rPr>
          <w:lang w:val="en-GB"/>
        </w:rPr>
        <w:t>Sub-Resea</w:t>
      </w:r>
      <w:r w:rsidR="00BB025E">
        <w:rPr>
          <w:lang w:val="en-GB"/>
        </w:rPr>
        <w:t>rch Questions for this research</w:t>
      </w:r>
      <w:r w:rsidRPr="00646720">
        <w:rPr>
          <w:lang w:val="en-GB"/>
        </w:rPr>
        <w:t xml:space="preserve">: </w:t>
      </w:r>
    </w:p>
    <w:p w:rsidR="00557156" w:rsidRPr="00CF785F" w:rsidRDefault="00757E47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 w:rsidRPr="00CF785F">
        <w:rPr>
          <w:lang w:val="en-GB"/>
        </w:rPr>
        <w:t>What are the current national demographics</w:t>
      </w:r>
      <w:r w:rsidR="00CF785F">
        <w:rPr>
          <w:lang w:val="en-GB"/>
        </w:rPr>
        <w:t xml:space="preserve"> and </w:t>
      </w:r>
      <w:r w:rsidR="00CF785F" w:rsidRPr="00CF785F">
        <w:rPr>
          <w:lang w:val="en-GB"/>
        </w:rPr>
        <w:t>migration rates</w:t>
      </w:r>
      <w:r w:rsidRPr="00CF785F">
        <w:rPr>
          <w:lang w:val="en-GB"/>
        </w:rPr>
        <w:t xml:space="preserve"> in countries?</w:t>
      </w:r>
    </w:p>
    <w:p w:rsidR="00557156" w:rsidRDefault="00FD35D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How to model the data in order to draw conclusions in regards to migration</w:t>
      </w:r>
      <w:r w:rsidR="00757E47" w:rsidRPr="00646720">
        <w:rPr>
          <w:lang w:val="en-GB"/>
        </w:rPr>
        <w:t xml:space="preserve"> rates?</w:t>
      </w:r>
    </w:p>
    <w:p w:rsidR="00CF785F" w:rsidRPr="00646720" w:rsidRDefault="00CF785F" w:rsidP="00CF785F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What concepts can be used to analyse migrations between countries?</w:t>
      </w:r>
    </w:p>
    <w:p w:rsidR="0048450E" w:rsidRPr="00FD35DF" w:rsidRDefault="00FD35DF" w:rsidP="0048450E">
      <w:pPr>
        <w:pStyle w:val="Header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How can the calculations be automated?</w:t>
      </w:r>
    </w:p>
    <w:p w:rsidR="0048450E" w:rsidRDefault="0048450E">
      <w:pPr>
        <w:spacing w:after="0" w:line="240" w:lineRule="auto"/>
        <w:rPr>
          <w:highlight w:val="yellow"/>
          <w:lang w:val="en-GB"/>
        </w:rPr>
      </w:pPr>
      <w:r>
        <w:rPr>
          <w:highlight w:val="yellow"/>
          <w:lang w:val="en-GB"/>
        </w:rPr>
        <w:br w:type="page"/>
      </w:r>
    </w:p>
    <w:p w:rsidR="00557156" w:rsidRDefault="00757E47">
      <w:pPr>
        <w:pStyle w:val="Heading1"/>
        <w:rPr>
          <w:lang w:val="en-GB"/>
        </w:rPr>
      </w:pPr>
      <w:bookmarkStart w:id="7" w:name="_Toc477779089"/>
      <w:r w:rsidRPr="00646720">
        <w:rPr>
          <w:lang w:val="en-GB"/>
        </w:rPr>
        <w:lastRenderedPageBreak/>
        <w:t>3. Methodology</w:t>
      </w:r>
      <w:bookmarkEnd w:id="7"/>
    </w:p>
    <w:p w:rsidR="0048450E" w:rsidRPr="0028086A" w:rsidRDefault="0048450E" w:rsidP="0048450E">
      <w:pPr>
        <w:jc w:val="both"/>
        <w:rPr>
          <w:strike/>
          <w:lang w:val="en-GB"/>
        </w:rPr>
      </w:pPr>
      <w:r w:rsidRPr="0028086A">
        <w:rPr>
          <w:lang w:val="en-GB"/>
        </w:rPr>
        <w:t>In order to answer the main research question of this project, the research paper will start by focusing on answering the research sub-questions, which subsequently will lead to an answer to the main research question.</w:t>
      </w:r>
      <w:r w:rsidRPr="0028086A">
        <w:rPr>
          <w:strike/>
          <w:lang w:val="en-GB"/>
        </w:rPr>
        <w:t xml:space="preserve"> The methodology explored in this project reflects the immigration and emigration demographics between the United States of America and middle-eastern countries. By means of collecting data and modelling theoretical graphs based on the data, the research will then attempt to provide a programme which has as an input of countries and their numbers of migration and an outcome of graph based on that fluctuating data. From the graph information will show a relational relationship b</w:t>
      </w:r>
      <w:bookmarkStart w:id="8" w:name="_GoBack"/>
      <w:bookmarkEnd w:id="8"/>
      <w:r w:rsidRPr="0028086A">
        <w:rPr>
          <w:strike/>
          <w:lang w:val="en-GB"/>
        </w:rPr>
        <w:t>etween the countries migration.</w:t>
      </w:r>
    </w:p>
    <w:p w:rsidR="0048450E" w:rsidRPr="0048450E" w:rsidRDefault="0048450E" w:rsidP="0048450E">
      <w:pPr>
        <w:rPr>
          <w:lang w:val="en-GB"/>
        </w:rPr>
      </w:pPr>
    </w:p>
    <w:p w:rsidR="0048450E" w:rsidRDefault="0048450E" w:rsidP="0048450E">
      <w:pPr>
        <w:pStyle w:val="Header"/>
        <w:numPr>
          <w:ilvl w:val="0"/>
          <w:numId w:val="6"/>
        </w:numPr>
        <w:jc w:val="both"/>
        <w:rPr>
          <w:lang w:val="en-GB"/>
        </w:rPr>
      </w:pPr>
      <w:r w:rsidRPr="00CF785F">
        <w:rPr>
          <w:lang w:val="en-GB"/>
        </w:rPr>
        <w:t xml:space="preserve">What are the </w:t>
      </w:r>
      <w:r w:rsidRPr="00875DE0">
        <w:rPr>
          <w:color w:val="FF0000"/>
          <w:lang w:val="en-GB"/>
        </w:rPr>
        <w:t>current</w:t>
      </w:r>
      <w:r w:rsidRPr="00CF785F">
        <w:rPr>
          <w:lang w:val="en-GB"/>
        </w:rPr>
        <w:t xml:space="preserve"> national demographics</w:t>
      </w:r>
      <w:r>
        <w:rPr>
          <w:lang w:val="en-GB"/>
        </w:rPr>
        <w:t xml:space="preserve"> and </w:t>
      </w:r>
      <w:r w:rsidRPr="00CF785F">
        <w:rPr>
          <w:lang w:val="en-GB"/>
        </w:rPr>
        <w:t>migration rates in countries?</w:t>
      </w:r>
    </w:p>
    <w:p w:rsidR="00875DE0" w:rsidRDefault="00875DE0" w:rsidP="0042094A">
      <w:pPr>
        <w:pStyle w:val="Header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Literature research on;</w:t>
      </w:r>
    </w:p>
    <w:p w:rsidR="00875DE0" w:rsidRDefault="00875DE0" w:rsidP="00875DE0">
      <w:pPr>
        <w:pStyle w:val="Header"/>
        <w:numPr>
          <w:ilvl w:val="2"/>
          <w:numId w:val="7"/>
        </w:numPr>
        <w:jc w:val="both"/>
        <w:rPr>
          <w:lang w:val="en-GB"/>
        </w:rPr>
      </w:pPr>
      <w:r>
        <w:rPr>
          <w:lang w:val="en-GB"/>
        </w:rPr>
        <w:t>Migration rates</w:t>
      </w:r>
    </w:p>
    <w:p w:rsidR="00875DE0" w:rsidRPr="00C65AEF" w:rsidRDefault="00875DE0" w:rsidP="00C65AEF">
      <w:pPr>
        <w:pStyle w:val="Header"/>
        <w:numPr>
          <w:ilvl w:val="2"/>
          <w:numId w:val="7"/>
        </w:numPr>
        <w:jc w:val="both"/>
        <w:rPr>
          <w:lang w:val="en-GB"/>
        </w:rPr>
      </w:pPr>
      <w:r>
        <w:rPr>
          <w:lang w:val="en-GB"/>
        </w:rPr>
        <w:t>National demographics</w:t>
      </w:r>
    </w:p>
    <w:p w:rsidR="00875DE0" w:rsidRPr="0042094A" w:rsidRDefault="00875DE0" w:rsidP="00875DE0">
      <w:pPr>
        <w:pStyle w:val="Header"/>
        <w:ind w:left="1440"/>
        <w:jc w:val="both"/>
        <w:rPr>
          <w:lang w:val="en-GB"/>
        </w:rPr>
      </w:pPr>
    </w:p>
    <w:p w:rsidR="0048450E" w:rsidRDefault="0048450E" w:rsidP="0048450E">
      <w:pPr>
        <w:pStyle w:val="Header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 xml:space="preserve">How </w:t>
      </w:r>
      <w:r w:rsidR="0042094A">
        <w:rPr>
          <w:lang w:val="en-GB"/>
        </w:rPr>
        <w:t xml:space="preserve">can the </w:t>
      </w:r>
      <w:r>
        <w:rPr>
          <w:lang w:val="en-GB"/>
        </w:rPr>
        <w:t>data</w:t>
      </w:r>
      <w:r w:rsidR="0042094A">
        <w:rPr>
          <w:lang w:val="en-GB"/>
        </w:rPr>
        <w:t xml:space="preserve"> be modelled</w:t>
      </w:r>
      <w:r>
        <w:rPr>
          <w:lang w:val="en-GB"/>
        </w:rPr>
        <w:t xml:space="preserve"> in order to draw conclusions in regards to migration</w:t>
      </w:r>
      <w:r w:rsidRPr="00646720">
        <w:rPr>
          <w:lang w:val="en-GB"/>
        </w:rPr>
        <w:t xml:space="preserve"> rates?</w:t>
      </w:r>
    </w:p>
    <w:p w:rsidR="0042094A" w:rsidRPr="0042094A" w:rsidRDefault="0042094A" w:rsidP="0042094A">
      <w:pPr>
        <w:pStyle w:val="Header"/>
        <w:numPr>
          <w:ilvl w:val="1"/>
          <w:numId w:val="7"/>
        </w:numPr>
        <w:jc w:val="both"/>
        <w:rPr>
          <w:lang w:val="en-GB"/>
        </w:rPr>
      </w:pPr>
      <w:r w:rsidRPr="0042094A">
        <w:rPr>
          <w:lang w:val="en-GB"/>
        </w:rPr>
        <w:t xml:space="preserve">Analysis of problem </w:t>
      </w:r>
      <w:r w:rsidR="00875DE0">
        <w:rPr>
          <w:lang w:val="en-GB"/>
        </w:rPr>
        <w:t xml:space="preserve">( </w:t>
      </w:r>
      <w:r w:rsidR="00875DE0">
        <w:rPr>
          <w:i/>
          <w:lang w:val="en-GB"/>
        </w:rPr>
        <w:t xml:space="preserve">migration rates </w:t>
      </w:r>
      <w:r w:rsidR="00875DE0" w:rsidRPr="00875DE0">
        <w:rPr>
          <w:lang w:val="en-GB"/>
        </w:rPr>
        <w:t>)</w:t>
      </w:r>
    </w:p>
    <w:p w:rsidR="0048450E" w:rsidRDefault="0042094A" w:rsidP="0042094A">
      <w:pPr>
        <w:pStyle w:val="Header"/>
        <w:numPr>
          <w:ilvl w:val="1"/>
          <w:numId w:val="7"/>
        </w:numPr>
        <w:jc w:val="both"/>
        <w:rPr>
          <w:lang w:val="en-GB"/>
        </w:rPr>
      </w:pPr>
      <w:r w:rsidRPr="0042094A">
        <w:rPr>
          <w:lang w:val="en-GB"/>
        </w:rPr>
        <w:t>Research of possible solutions</w:t>
      </w:r>
    </w:p>
    <w:p w:rsidR="0042094A" w:rsidRPr="0042094A" w:rsidRDefault="0042094A" w:rsidP="0042094A">
      <w:pPr>
        <w:pStyle w:val="Header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Select ideal solution</w:t>
      </w:r>
    </w:p>
    <w:p w:rsidR="0042094A" w:rsidRPr="0042094A" w:rsidRDefault="0042094A" w:rsidP="0042094A">
      <w:pPr>
        <w:pStyle w:val="Header"/>
        <w:ind w:left="1800"/>
        <w:jc w:val="both"/>
        <w:rPr>
          <w:i/>
          <w:lang w:val="en-GB"/>
        </w:rPr>
      </w:pPr>
    </w:p>
    <w:p w:rsidR="0048450E" w:rsidRDefault="0048450E" w:rsidP="0048450E">
      <w:pPr>
        <w:pStyle w:val="Header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What concepts can be used to analyse migrations between countries?</w:t>
      </w:r>
    </w:p>
    <w:p w:rsidR="0048450E" w:rsidRDefault="0042094A" w:rsidP="0042094A">
      <w:pPr>
        <w:pStyle w:val="Header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Research concept from answer SQ2</w:t>
      </w:r>
    </w:p>
    <w:p w:rsidR="00875DE0" w:rsidRDefault="00875DE0" w:rsidP="0042094A">
      <w:pPr>
        <w:pStyle w:val="Header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 xml:space="preserve">Further analysis of problem ( </w:t>
      </w:r>
      <w:r w:rsidRPr="00875DE0">
        <w:rPr>
          <w:i/>
          <w:lang w:val="en-GB"/>
        </w:rPr>
        <w:t>migration rates</w:t>
      </w:r>
      <w:r>
        <w:rPr>
          <w:lang w:val="en-GB"/>
        </w:rPr>
        <w:t xml:space="preserve"> </w:t>
      </w:r>
      <w:r w:rsidRPr="00875DE0">
        <w:rPr>
          <w:lang w:val="en-GB"/>
        </w:rPr>
        <w:t>)</w:t>
      </w:r>
    </w:p>
    <w:p w:rsidR="00875DE0" w:rsidRPr="00875DE0" w:rsidRDefault="00875DE0" w:rsidP="00875DE0">
      <w:pPr>
        <w:pStyle w:val="Header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Select ideal concepts</w:t>
      </w:r>
    </w:p>
    <w:p w:rsidR="0042094A" w:rsidRPr="00646720" w:rsidRDefault="0042094A" w:rsidP="0042094A">
      <w:pPr>
        <w:pStyle w:val="Header"/>
        <w:ind w:left="720"/>
        <w:jc w:val="both"/>
        <w:rPr>
          <w:lang w:val="en-GB"/>
        </w:rPr>
      </w:pPr>
    </w:p>
    <w:p w:rsidR="0048450E" w:rsidRDefault="0048450E" w:rsidP="0048450E">
      <w:pPr>
        <w:pStyle w:val="Header"/>
        <w:numPr>
          <w:ilvl w:val="0"/>
          <w:numId w:val="6"/>
        </w:numPr>
        <w:jc w:val="both"/>
        <w:rPr>
          <w:lang w:val="en-GB"/>
        </w:rPr>
      </w:pPr>
      <w:r>
        <w:rPr>
          <w:lang w:val="en-GB"/>
        </w:rPr>
        <w:t>How can the calculations be automated?</w:t>
      </w:r>
    </w:p>
    <w:p w:rsidR="00DD722D" w:rsidRDefault="00875DE0" w:rsidP="00875DE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Research tools to automate ideal concepts</w:t>
      </w:r>
    </w:p>
    <w:p w:rsidR="00875DE0" w:rsidRDefault="00875DE0" w:rsidP="00875DE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Select ideal tool</w:t>
      </w:r>
    </w:p>
    <w:p w:rsidR="00875DE0" w:rsidRPr="00875DE0" w:rsidRDefault="00875DE0" w:rsidP="00875DE0">
      <w:pPr>
        <w:pStyle w:val="ListParagraph"/>
        <w:numPr>
          <w:ilvl w:val="1"/>
          <w:numId w:val="7"/>
        </w:numPr>
        <w:jc w:val="both"/>
        <w:rPr>
          <w:lang w:val="en-GB"/>
        </w:rPr>
      </w:pPr>
      <w:r>
        <w:rPr>
          <w:lang w:val="en-GB"/>
        </w:rPr>
        <w:t>Implement ideal tool(s)</w:t>
      </w:r>
    </w:p>
    <w:p w:rsidR="00646720" w:rsidRPr="00646720" w:rsidRDefault="00646720" w:rsidP="00337DBD">
      <w:pPr>
        <w:jc w:val="both"/>
        <w:rPr>
          <w:lang w:val="en-GB"/>
        </w:rPr>
      </w:pPr>
    </w:p>
    <w:p w:rsidR="00646720" w:rsidRPr="00646720" w:rsidRDefault="00646720">
      <w:pPr>
        <w:spacing w:after="0" w:line="240" w:lineRule="auto"/>
        <w:rPr>
          <w:lang w:val="en-GB"/>
        </w:rPr>
      </w:pPr>
      <w:r w:rsidRPr="00646720">
        <w:rPr>
          <w:lang w:val="en-GB"/>
        </w:rPr>
        <w:br w:type="page"/>
      </w:r>
    </w:p>
    <w:p w:rsidR="00557156" w:rsidRPr="00646720" w:rsidRDefault="00757E47">
      <w:pPr>
        <w:pStyle w:val="Heading1"/>
        <w:rPr>
          <w:lang w:val="en-GB"/>
        </w:rPr>
      </w:pPr>
      <w:bookmarkStart w:id="9" w:name="_Toc477779090"/>
      <w:r w:rsidRPr="00646720">
        <w:rPr>
          <w:lang w:val="en-GB"/>
        </w:rPr>
        <w:lastRenderedPageBreak/>
        <w:t>4. Outline Project</w:t>
      </w:r>
      <w:bookmarkEnd w:id="9"/>
    </w:p>
    <w:p w:rsidR="00646720" w:rsidRPr="00646720" w:rsidRDefault="00646720" w:rsidP="00646720">
      <w:pPr>
        <w:rPr>
          <w:lang w:val="en-GB"/>
        </w:rPr>
      </w:pPr>
    </w:p>
    <w:p w:rsidR="00557156" w:rsidRPr="00646720" w:rsidRDefault="00757E47" w:rsidP="009F4D23">
      <w:pPr>
        <w:pStyle w:val="Heading2"/>
        <w:rPr>
          <w:lang w:val="en-GB"/>
        </w:rPr>
      </w:pPr>
      <w:bookmarkStart w:id="10" w:name="_Toc477779091"/>
      <w:r w:rsidRPr="00646720">
        <w:rPr>
          <w:lang w:val="en-GB"/>
        </w:rPr>
        <w:t>4.1.</w:t>
      </w:r>
      <w:r w:rsidRPr="00646720">
        <w:rPr>
          <w:lang w:val="en-GB"/>
        </w:rPr>
        <w:tab/>
        <w:t>Schedule</w:t>
      </w:r>
      <w:bookmarkEnd w:id="10"/>
    </w:p>
    <w:tbl>
      <w:tblPr>
        <w:tblStyle w:val="GridTable4-Accent11"/>
        <w:tblW w:w="8962" w:type="dxa"/>
        <w:tblInd w:w="0" w:type="dxa"/>
        <w:tblLook w:val="04A0" w:firstRow="1" w:lastRow="0" w:firstColumn="1" w:lastColumn="0" w:noHBand="0" w:noVBand="1"/>
      </w:tblPr>
      <w:tblGrid>
        <w:gridCol w:w="1596"/>
        <w:gridCol w:w="3224"/>
        <w:gridCol w:w="4142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b w:val="0"/>
                <w:lang w:val="en-GB"/>
              </w:rPr>
              <w:t>Week</w:t>
            </w:r>
          </w:p>
          <w:p w:rsidR="00557156" w:rsidRPr="00646720" w:rsidRDefault="00557156">
            <w:pPr>
              <w:spacing w:after="0" w:line="240" w:lineRule="auto"/>
              <w:jc w:val="center"/>
              <w:rPr>
                <w:b w:val="0"/>
                <w:lang w:val="en-GB"/>
              </w:rPr>
            </w:pPr>
          </w:p>
        </w:tc>
        <w:tc>
          <w:tcPr>
            <w:tcW w:w="3224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Activity</w:t>
            </w:r>
          </w:p>
        </w:tc>
        <w:tc>
          <w:tcPr>
            <w:tcW w:w="4142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646720">
              <w:rPr>
                <w:b w:val="0"/>
                <w:lang w:val="en-GB"/>
              </w:rPr>
              <w:t>Milestone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b w:val="0"/>
                <w:lang w:val="en-GB"/>
              </w:rPr>
            </w:pPr>
            <w:r w:rsidRPr="00646720">
              <w:rPr>
                <w:lang w:val="en-GB"/>
              </w:rPr>
              <w:t>1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Kick-off of the project</w:t>
            </w:r>
          </w:p>
          <w:p w:rsidR="00557156" w:rsidRPr="00646720" w:rsidRDefault="00757E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 xml:space="preserve">Create </w:t>
            </w:r>
            <w:r w:rsidR="00CF7EA6" w:rsidRPr="00646720">
              <w:rPr>
                <w:lang w:val="en-GB"/>
              </w:rPr>
              <w:t xml:space="preserve">Final </w:t>
            </w:r>
            <w:r w:rsidRPr="00646720">
              <w:rPr>
                <w:lang w:val="en-GB"/>
              </w:rPr>
              <w:t>Project Plan</w:t>
            </w:r>
          </w:p>
          <w:p w:rsidR="00646720" w:rsidRPr="00646720" w:rsidRDefault="00757E47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Setup GIT repository</w:t>
            </w:r>
            <w:r w:rsidR="00646720" w:rsidRPr="00646720">
              <w:rPr>
                <w:lang w:val="en-GB"/>
              </w:rPr>
              <w:t xml:space="preserve"> </w:t>
            </w:r>
          </w:p>
          <w:p w:rsidR="00557156" w:rsidRPr="00646720" w:rsidRDefault="00646720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Roles defined</w:t>
            </w:r>
          </w:p>
          <w:p w:rsidR="00646720" w:rsidRPr="00646720" w:rsidRDefault="00646720" w:rsidP="006467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34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Meeting minutes</w:t>
            </w: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 w:rsidP="00646720">
            <w:pPr>
              <w:pStyle w:val="ListParagraph"/>
              <w:spacing w:after="0" w:line="240" w:lineRule="auto"/>
              <w:ind w:left="1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2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646720" w:rsidP="00CF7E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4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Writing Agenda plan</w:t>
            </w:r>
          </w:p>
          <w:p w:rsidR="00646720" w:rsidRPr="00646720" w:rsidRDefault="00646720" w:rsidP="00CF7EA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114" w:hanging="1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Meeting Minutes</w:t>
            </w: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3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hd w:val="clear" w:color="auto" w:fill="FFFFFF"/>
              <w:spacing w:beforeAutospacing="1" w:after="0" w:line="240" w:lineRule="auto"/>
              <w:ind w:left="-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CA"/>
              </w:rPr>
            </w:pPr>
          </w:p>
        </w:tc>
      </w:tr>
      <w:tr w:rsidR="00557156" w:rsidRPr="00646720" w:rsidTr="00557156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4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5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6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7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8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9</w:t>
            </w:r>
          </w:p>
        </w:tc>
        <w:tc>
          <w:tcPr>
            <w:tcW w:w="3224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ja-JP"/>
              </w:rPr>
            </w:pPr>
          </w:p>
        </w:tc>
        <w:tc>
          <w:tcPr>
            <w:tcW w:w="4142" w:type="dxa"/>
            <w:shd w:val="clear" w:color="auto" w:fill="FFFFFF" w:themeFill="background1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557156" w:rsidRPr="00646720" w:rsidTr="00557156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jc w:val="center"/>
              <w:rPr>
                <w:lang w:val="en-GB"/>
              </w:rPr>
            </w:pPr>
            <w:r w:rsidRPr="00646720">
              <w:rPr>
                <w:lang w:val="en-GB"/>
              </w:rPr>
              <w:t>10</w:t>
            </w:r>
          </w:p>
        </w:tc>
        <w:tc>
          <w:tcPr>
            <w:tcW w:w="3224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142" w:type="dxa"/>
            <w:shd w:val="clear" w:color="auto" w:fill="auto"/>
            <w:tcMar>
              <w:left w:w="108" w:type="dxa"/>
            </w:tcMar>
          </w:tcPr>
          <w:p w:rsidR="00557156" w:rsidRPr="00646720" w:rsidRDefault="00557156">
            <w:pPr>
              <w:spacing w:after="0" w:line="240" w:lineRule="auto"/>
              <w:ind w:left="-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E4DB1" w:rsidRDefault="00FE4DB1">
      <w:pPr>
        <w:rPr>
          <w:lang w:val="en-GB"/>
        </w:rPr>
      </w:pPr>
    </w:p>
    <w:p w:rsidR="00FE4DB1" w:rsidRDefault="00FE4DB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Pr="00646720" w:rsidRDefault="00757E47" w:rsidP="009F4D23">
      <w:pPr>
        <w:pStyle w:val="Heading2"/>
        <w:rPr>
          <w:lang w:val="en-GB"/>
        </w:rPr>
      </w:pPr>
      <w:bookmarkStart w:id="11" w:name="_Toc477779092"/>
      <w:r w:rsidRPr="00646720">
        <w:rPr>
          <w:lang w:val="en-GB"/>
        </w:rPr>
        <w:lastRenderedPageBreak/>
        <w:t>4.2.</w:t>
      </w:r>
      <w:r w:rsidRPr="00646720">
        <w:rPr>
          <w:lang w:val="en-GB"/>
        </w:rPr>
        <w:tab/>
        <w:t>Work Division</w:t>
      </w:r>
      <w:bookmarkEnd w:id="11"/>
    </w:p>
    <w:tbl>
      <w:tblPr>
        <w:tblStyle w:val="GridTable4-Accent11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 w:rsidTr="00557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</w:t>
            </w:r>
          </w:p>
        </w:tc>
        <w:tc>
          <w:tcPr>
            <w:tcW w:w="467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46720">
              <w:rPr>
                <w:lang w:val="en-GB"/>
              </w:rPr>
              <w:t>Position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Adu</w:t>
            </w:r>
            <w:proofErr w:type="spellEnd"/>
            <w:r w:rsidRPr="00646720">
              <w:rPr>
                <w:lang w:val="en-GB"/>
              </w:rPr>
              <w:t>, Stephen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BB025E" w:rsidP="00BB02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Researchomolgist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Feasibilitologist</w:t>
            </w:r>
            <w:proofErr w:type="spellEnd"/>
            <w:r>
              <w:rPr>
                <w:lang w:val="en-GB"/>
              </w:rPr>
              <w:t xml:space="preserve"> / </w:t>
            </w:r>
            <w:proofErr w:type="spellStart"/>
            <w:r>
              <w:rPr>
                <w:lang w:val="en-GB"/>
              </w:rPr>
              <w:t>Gitologist</w:t>
            </w:r>
            <w:proofErr w:type="spellEnd"/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Andreicha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Semida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BB02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Programmerologist</w:t>
            </w:r>
            <w:proofErr w:type="spellEnd"/>
            <w:r>
              <w:rPr>
                <w:lang w:val="en-GB"/>
              </w:rPr>
              <w:t xml:space="preserve">? </w:t>
            </w:r>
          </w:p>
        </w:tc>
      </w:tr>
      <w:tr w:rsidR="00557156" w:rsidRPr="00646720" w:rsidTr="0055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Buaron</w:t>
            </w:r>
            <w:proofErr w:type="spellEnd"/>
            <w:r w:rsidRPr="00646720">
              <w:rPr>
                <w:lang w:val="en-GB"/>
              </w:rPr>
              <w:t>, Tal</w:t>
            </w:r>
          </w:p>
        </w:tc>
        <w:tc>
          <w:tcPr>
            <w:tcW w:w="4674" w:type="dxa"/>
            <w:tcMar>
              <w:left w:w="108" w:type="dxa"/>
            </w:tcMar>
          </w:tcPr>
          <w:p w:rsidR="00557156" w:rsidRPr="00646720" w:rsidRDefault="00BB025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Bossologist</w:t>
            </w:r>
            <w:proofErr w:type="spellEnd"/>
          </w:p>
        </w:tc>
      </w:tr>
      <w:tr w:rsidR="00557156" w:rsidRPr="00646720" w:rsidTr="00557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auto"/>
            <w:tcMar>
              <w:left w:w="108" w:type="dxa"/>
            </w:tcMar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Boswijk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Marik</w:t>
            </w:r>
            <w:proofErr w:type="spellEnd"/>
          </w:p>
        </w:tc>
        <w:tc>
          <w:tcPr>
            <w:tcW w:w="4674" w:type="dxa"/>
            <w:shd w:val="clear" w:color="auto" w:fill="auto"/>
            <w:tcMar>
              <w:left w:w="108" w:type="dxa"/>
            </w:tcMar>
          </w:tcPr>
          <w:p w:rsidR="00557156" w:rsidRPr="00646720" w:rsidRDefault="00BB02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Implementationologist</w:t>
            </w:r>
            <w:proofErr w:type="spellEnd"/>
          </w:p>
        </w:tc>
      </w:tr>
    </w:tbl>
    <w:p w:rsidR="00BB025E" w:rsidRDefault="00BB025E" w:rsidP="00BB025E">
      <w:pPr>
        <w:rPr>
          <w:lang w:val="en-GB"/>
        </w:rPr>
      </w:pPr>
    </w:p>
    <w:p w:rsidR="00557156" w:rsidRPr="00646720" w:rsidRDefault="003304A9" w:rsidP="009F4D23">
      <w:pPr>
        <w:pStyle w:val="Heading2"/>
        <w:rPr>
          <w:lang w:val="en-GB"/>
        </w:rPr>
      </w:pPr>
      <w:bookmarkStart w:id="12" w:name="_Toc477779093"/>
      <w:r>
        <w:rPr>
          <w:lang w:val="en-GB"/>
        </w:rPr>
        <w:t>4.3</w:t>
      </w:r>
      <w:r w:rsidR="00757E47" w:rsidRPr="00646720">
        <w:rPr>
          <w:lang w:val="en-GB"/>
        </w:rPr>
        <w:t>. Contact Information</w:t>
      </w:r>
      <w:bookmarkEnd w:id="12"/>
    </w:p>
    <w:tbl>
      <w:tblPr>
        <w:tblStyle w:val="TableGrid"/>
        <w:tblW w:w="9350" w:type="dxa"/>
        <w:tblInd w:w="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Vera </w:t>
            </w:r>
            <w:proofErr w:type="spellStart"/>
            <w:r w:rsidRPr="00646720">
              <w:rPr>
                <w:lang w:val="en-GB"/>
              </w:rPr>
              <w:t>Hollink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28086A">
            <w:pPr>
              <w:spacing w:after="0" w:line="240" w:lineRule="auto"/>
              <w:rPr>
                <w:lang w:val="en-GB"/>
              </w:rPr>
            </w:pPr>
            <w:hyperlink r:id="rId10">
              <w:r w:rsidR="00757E47" w:rsidRPr="00646720">
                <w:rPr>
                  <w:rStyle w:val="InternetLink"/>
                  <w:webHidden/>
                  <w:lang w:val="en-GB"/>
                </w:rPr>
                <w:t>vera.hollink@inholland.nl</w:t>
              </w:r>
            </w:hyperlink>
            <w:r w:rsidR="00757E47" w:rsidRPr="00646720">
              <w:rPr>
                <w:lang w:val="en-GB"/>
              </w:rPr>
              <w:t xml:space="preserve"> 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Every Friday face to face.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Koos</w:t>
            </w:r>
            <w:proofErr w:type="spellEnd"/>
            <w:r w:rsidRPr="00646720">
              <w:rPr>
                <w:lang w:val="en-GB"/>
              </w:rPr>
              <w:t xml:space="preserve"> van Tubergen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28086A">
            <w:pPr>
              <w:spacing w:after="0" w:line="240" w:lineRule="auto"/>
              <w:rPr>
                <w:lang w:val="en-GB"/>
              </w:rPr>
            </w:pPr>
            <w:hyperlink r:id="rId11">
              <w:r w:rsidR="00757E47" w:rsidRPr="00646720">
                <w:rPr>
                  <w:rStyle w:val="InternetLink"/>
                  <w:webHidden/>
                  <w:lang w:val="en-GB"/>
                </w:rPr>
                <w:t>koos.vantubergen@inholland.nl</w:t>
              </w:r>
            </w:hyperlink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Every Friday face to face.</w:t>
            </w: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Adu</w:t>
            </w:r>
            <w:proofErr w:type="spellEnd"/>
            <w:r w:rsidRPr="00646720">
              <w:rPr>
                <w:lang w:val="en-GB"/>
              </w:rPr>
              <w:t>, Stephen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E-mail: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2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Skype: </w:t>
            </w:r>
            <w:proofErr w:type="spellStart"/>
            <w:r w:rsidRPr="00646720">
              <w:rPr>
                <w:lang w:val="en-GB"/>
              </w:rPr>
              <w:t>reall.blue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Andreicha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Semida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3">
              <w:r w:rsidRPr="00646720">
                <w:rPr>
                  <w:rStyle w:val="InternetLink"/>
                  <w:webHidden/>
                  <w:lang w:val="en-GB"/>
                </w:rPr>
                <w:t>570027@student.inholland.nl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Skype: </w:t>
            </w:r>
            <w:proofErr w:type="spellStart"/>
            <w:r w:rsidRPr="00646720">
              <w:rPr>
                <w:lang w:val="en-GB"/>
              </w:rPr>
              <w:t>semida.andreicha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Buaron</w:t>
            </w:r>
            <w:proofErr w:type="spellEnd"/>
            <w:r w:rsidRPr="00646720">
              <w:rPr>
                <w:lang w:val="en-GB"/>
              </w:rPr>
              <w:t>, Tal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4">
              <w:r w:rsidRPr="00646720">
                <w:rPr>
                  <w:rStyle w:val="InternetLink"/>
                  <w:webHidden/>
                  <w:lang w:val="en-GB"/>
                </w:rPr>
                <w:t>572481@student.inholland.nl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Skype: flika205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Name: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proofErr w:type="spellStart"/>
            <w:r w:rsidRPr="00646720">
              <w:rPr>
                <w:lang w:val="en-GB"/>
              </w:rPr>
              <w:t>Boswijk</w:t>
            </w:r>
            <w:proofErr w:type="spellEnd"/>
            <w:r w:rsidRPr="00646720">
              <w:rPr>
                <w:lang w:val="en-GB"/>
              </w:rPr>
              <w:t xml:space="preserve">, </w:t>
            </w:r>
            <w:proofErr w:type="spellStart"/>
            <w:r w:rsidRPr="00646720">
              <w:rPr>
                <w:lang w:val="en-GB"/>
              </w:rPr>
              <w:t>Marik</w:t>
            </w:r>
            <w:proofErr w:type="spellEnd"/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Contact: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 xml:space="preserve">E-mail: </w:t>
            </w:r>
            <w:hyperlink r:id="rId15">
              <w:r w:rsidRPr="00646720">
                <w:rPr>
                  <w:rStyle w:val="InternetLink"/>
                  <w:webHidden/>
                  <w:lang w:val="en-GB"/>
                </w:rPr>
                <w:t>566704@student.inholland.nl</w:t>
              </w:r>
            </w:hyperlink>
          </w:p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Skype: luigifan10101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Meeting Schedule: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757E47">
            <w:pPr>
              <w:spacing w:after="0" w:line="240" w:lineRule="auto"/>
              <w:rPr>
                <w:lang w:val="en-GB"/>
              </w:rPr>
            </w:pPr>
            <w:r w:rsidRPr="00646720">
              <w:rPr>
                <w:lang w:val="en-GB"/>
              </w:rPr>
              <w:t>On social media any time.</w:t>
            </w:r>
          </w:p>
        </w:tc>
      </w:tr>
      <w:tr w:rsidR="00557156" w:rsidRPr="00646720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57156" w:rsidRPr="00646720" w:rsidRDefault="00557156">
            <w:pPr>
              <w:spacing w:after="0" w:line="240" w:lineRule="auto"/>
              <w:rPr>
                <w:lang w:val="en-GB"/>
              </w:rPr>
            </w:pPr>
          </w:p>
        </w:tc>
      </w:tr>
    </w:tbl>
    <w:p w:rsidR="00BB025E" w:rsidRDefault="00BB025E">
      <w:pPr>
        <w:rPr>
          <w:lang w:val="en-GB"/>
        </w:rPr>
      </w:pPr>
    </w:p>
    <w:p w:rsidR="00BB025E" w:rsidRDefault="00BB025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57156" w:rsidRDefault="00757E47" w:rsidP="00BB025E">
      <w:pPr>
        <w:pStyle w:val="Heading1"/>
        <w:numPr>
          <w:ilvl w:val="0"/>
          <w:numId w:val="6"/>
        </w:numPr>
        <w:rPr>
          <w:lang w:val="en-GB"/>
        </w:rPr>
      </w:pPr>
      <w:bookmarkStart w:id="13" w:name="_Toc477779094"/>
      <w:r w:rsidRPr="00646720">
        <w:rPr>
          <w:lang w:val="en-GB"/>
        </w:rPr>
        <w:lastRenderedPageBreak/>
        <w:t>Bibliography</w:t>
      </w:r>
      <w:bookmarkEnd w:id="13"/>
    </w:p>
    <w:p w:rsidR="00BB025E" w:rsidRPr="00BB025E" w:rsidRDefault="00BB025E" w:rsidP="00BB025E">
      <w:pPr>
        <w:pStyle w:val="ListParagraph"/>
        <w:rPr>
          <w:i/>
          <w:lang w:val="en-GB"/>
        </w:rPr>
      </w:pPr>
      <w:r>
        <w:rPr>
          <w:i/>
          <w:lang w:val="en-GB"/>
        </w:rPr>
        <w:t xml:space="preserve">Placeholder. </w:t>
      </w:r>
    </w:p>
    <w:sectPr w:rsidR="00BB025E" w:rsidRPr="00BB025E">
      <w:footerReference w:type="default" r:id="rId16"/>
      <w:pgSz w:w="12240" w:h="15840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C8E" w:rsidRDefault="00524C8E">
      <w:pPr>
        <w:spacing w:after="0" w:line="240" w:lineRule="auto"/>
      </w:pPr>
      <w:r>
        <w:separator/>
      </w:r>
    </w:p>
  </w:endnote>
  <w:endnote w:type="continuationSeparator" w:id="0">
    <w:p w:rsidR="00524C8E" w:rsidRDefault="00524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59449"/>
      <w:docPartObj>
        <w:docPartGallery w:val="Page Numbers (Top of Page)"/>
        <w:docPartUnique/>
      </w:docPartObj>
    </w:sdtPr>
    <w:sdtEndPr/>
    <w:sdtContent>
      <w:p w:rsidR="003304A9" w:rsidRDefault="003304A9">
        <w:pPr>
          <w:pStyle w:val="Foot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instrText>PAGE</w:instrText>
        </w:r>
        <w:r>
          <w:fldChar w:fldCharType="separate"/>
        </w:r>
        <w:r w:rsidR="0028086A">
          <w:rPr>
            <w:noProof/>
          </w:rPr>
          <w:t>3</w:t>
        </w:r>
        <w: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instrText>NUMPAGES</w:instrText>
        </w:r>
        <w:r>
          <w:fldChar w:fldCharType="separate"/>
        </w:r>
        <w:r w:rsidR="0028086A">
          <w:rPr>
            <w:noProof/>
          </w:rPr>
          <w:t>7</w:t>
        </w:r>
        <w:r>
          <w:fldChar w:fldCharType="end"/>
        </w:r>
      </w:p>
    </w:sdtContent>
  </w:sdt>
  <w:p w:rsidR="003304A9" w:rsidRDefault="003304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C8E" w:rsidRDefault="00524C8E">
      <w:pPr>
        <w:spacing w:after="0" w:line="240" w:lineRule="auto"/>
      </w:pPr>
      <w:r>
        <w:separator/>
      </w:r>
    </w:p>
  </w:footnote>
  <w:footnote w:type="continuationSeparator" w:id="0">
    <w:p w:rsidR="00524C8E" w:rsidRDefault="00524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2A3C"/>
    <w:multiLevelType w:val="hybridMultilevel"/>
    <w:tmpl w:val="921A7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55B9E"/>
    <w:multiLevelType w:val="multilevel"/>
    <w:tmpl w:val="FCA86C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58C62CD"/>
    <w:multiLevelType w:val="multilevel"/>
    <w:tmpl w:val="4AD082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9F519D8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AB19AB"/>
    <w:multiLevelType w:val="multilevel"/>
    <w:tmpl w:val="46827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7B3CF6"/>
    <w:multiLevelType w:val="multilevel"/>
    <w:tmpl w:val="C8725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81BFF"/>
    <w:multiLevelType w:val="hybridMultilevel"/>
    <w:tmpl w:val="96E8AD26"/>
    <w:lvl w:ilvl="0" w:tplc="0413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56"/>
    <w:rsid w:val="000B06DD"/>
    <w:rsid w:val="001D3BDD"/>
    <w:rsid w:val="002413A0"/>
    <w:rsid w:val="0028086A"/>
    <w:rsid w:val="00312804"/>
    <w:rsid w:val="003304A9"/>
    <w:rsid w:val="00337DBD"/>
    <w:rsid w:val="0042094A"/>
    <w:rsid w:val="0048450E"/>
    <w:rsid w:val="00524C8E"/>
    <w:rsid w:val="00557156"/>
    <w:rsid w:val="005E17DE"/>
    <w:rsid w:val="00646720"/>
    <w:rsid w:val="006C6A16"/>
    <w:rsid w:val="006E74A1"/>
    <w:rsid w:val="00757E47"/>
    <w:rsid w:val="007721E7"/>
    <w:rsid w:val="00875DE0"/>
    <w:rsid w:val="00954084"/>
    <w:rsid w:val="009F4D23"/>
    <w:rsid w:val="00A4169B"/>
    <w:rsid w:val="00A5163C"/>
    <w:rsid w:val="00BB025E"/>
    <w:rsid w:val="00C410F5"/>
    <w:rsid w:val="00C65AEF"/>
    <w:rsid w:val="00C71952"/>
    <w:rsid w:val="00CF785F"/>
    <w:rsid w:val="00CF7EA6"/>
    <w:rsid w:val="00DD722D"/>
    <w:rsid w:val="00FD35DF"/>
    <w:rsid w:val="00FE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F96FD4"/>
    <w:rPr>
      <w:color w:val="44546A" w:themeColor="text2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6FD4"/>
  </w:style>
  <w:style w:type="character" w:customStyle="1" w:styleId="FooterChar">
    <w:name w:val="Footer Char"/>
    <w:basedOn w:val="DefaultParagraphFont"/>
    <w:link w:val="Footer"/>
    <w:uiPriority w:val="99"/>
    <w:qFormat/>
    <w:rsid w:val="00F96FD4"/>
  </w:style>
  <w:style w:type="character" w:customStyle="1" w:styleId="Heading1Char">
    <w:name w:val="Heading 1 Char"/>
    <w:basedOn w:val="DefaultParagraphFont"/>
    <w:link w:val="Heading1"/>
    <w:uiPriority w:val="9"/>
    <w:qFormat/>
    <w:rsid w:val="00F96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F96FD4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F96FD4"/>
    <w:rPr>
      <w:rFonts w:ascii="Calibri" w:eastAsia="Calibri" w:hAnsi="Calibri"/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6FD4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F96FD4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6FD4"/>
    <w:pPr>
      <w:spacing w:after="100" w:line="254" w:lineRule="auto"/>
    </w:pPr>
  </w:style>
  <w:style w:type="paragraph" w:styleId="ListParagraph">
    <w:name w:val="List Paragraph"/>
    <w:basedOn w:val="Normal"/>
    <w:uiPriority w:val="34"/>
    <w:qFormat/>
    <w:rsid w:val="00174ADC"/>
    <w:pPr>
      <w:spacing w:line="254" w:lineRule="auto"/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customStyle="1" w:styleId="GridTable4-Accent11">
    <w:name w:val="Grid Table 4 - Accent 11"/>
    <w:basedOn w:val="TableNormal"/>
    <w:uiPriority w:val="49"/>
    <w:rsid w:val="00174ADC"/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174AD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F4D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D2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DB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4D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4D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4D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570027@student.inholland.n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572481@student.inholland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oos.vantubergen@inholland.n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572481@student.inholland.nl" TargetMode="External"/><Relationship Id="rId10" Type="http://schemas.openxmlformats.org/officeDocument/2006/relationships/hyperlink" Target="mailto:vera.hollink@inholland.n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572481@student.inholland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A83B38-ACC4-422A-A894-EA3D1A96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VERSION2</vt:lpstr>
    </vt:vector>
  </TitlesOfParts>
  <Company>572481 - Adu Stephen; 570027 - Andreicha Semida; 563453 - Buaron Tal;</Company>
  <LinksUpToDate>false</LinksUpToDate>
  <CharactersWithSpaces>5871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VERSION2</dc:title>
  <dc:subject>Inholland University of Applied Science: Project Web Science</dc:subject>
  <dc:creator>Project By:</dc:creator>
  <dc:description/>
  <cp:lastModifiedBy>Hogeschool Inholland</cp:lastModifiedBy>
  <cp:revision>10</cp:revision>
  <dcterms:created xsi:type="dcterms:W3CDTF">2017-03-16T11:44:00Z</dcterms:created>
  <dcterms:modified xsi:type="dcterms:W3CDTF">2017-03-20T12:17:00Z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572481 - Adu Stephen; 570027 - Andreicha Semida; 563453 - Buaron Tal;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